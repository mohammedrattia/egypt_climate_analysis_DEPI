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159159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</w:sdtEndPr>
      <w:sdtContent>
        <w:p w14:paraId="3553B1A5" w14:textId="0CBBC7A4" w:rsidR="00301C19" w:rsidRDefault="00226277">
          <w:r>
            <w:rPr>
              <w:noProof/>
            </w:rPr>
            <w:drawing>
              <wp:anchor distT="0" distB="0" distL="114300" distR="114300" simplePos="0" relativeHeight="251060736" behindDoc="0" locked="0" layoutInCell="1" allowOverlap="1" wp14:anchorId="7F45F4FA" wp14:editId="753B4625">
                <wp:simplePos x="0" y="0"/>
                <wp:positionH relativeFrom="margin">
                  <wp:posOffset>-103505</wp:posOffset>
                </wp:positionH>
                <wp:positionV relativeFrom="paragraph">
                  <wp:posOffset>28575</wp:posOffset>
                </wp:positionV>
                <wp:extent cx="1574800" cy="1567180"/>
                <wp:effectExtent l="0" t="0" r="6350" b="0"/>
                <wp:wrapTight wrapText="bothSides">
                  <wp:wrapPolygon edited="0">
                    <wp:start x="0" y="0"/>
                    <wp:lineTo x="0" y="21267"/>
                    <wp:lineTo x="21426" y="21267"/>
                    <wp:lineTo x="21426" y="0"/>
                    <wp:lineTo x="0" y="0"/>
                  </wp:wrapPolygon>
                </wp:wrapTight>
                <wp:docPr id="20923096" name="Picture 209230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3096" name="Picture 20923096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156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3E2FD9" w14:textId="3842BF29" w:rsidR="00301C19" w:rsidRDefault="00301C19" w:rsidP="00E11208">
          <w:pPr>
            <w:spacing w:after="0" w:line="240" w:lineRule="auto"/>
            <w:ind w:left="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046400" behindDoc="0" locked="0" layoutInCell="1" allowOverlap="1" wp14:anchorId="402C0B2D" wp14:editId="42EAC252">
                    <wp:simplePos x="0" y="0"/>
                    <wp:positionH relativeFrom="margin">
                      <wp:posOffset>504825</wp:posOffset>
                    </wp:positionH>
                    <wp:positionV relativeFrom="page">
                      <wp:posOffset>3657600</wp:posOffset>
                    </wp:positionV>
                    <wp:extent cx="5334000" cy="6720840"/>
                    <wp:effectExtent l="0" t="0" r="0" b="1143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42A0C" w14:textId="77777777" w:rsidR="00C57347" w:rsidRDefault="00C57347" w:rsidP="00C57347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C5734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Comprehensive Analysis of Climatic Variables</w:t>
                                </w:r>
                              </w:p>
                              <w:p w14:paraId="1766AD5C" w14:textId="77777777" w:rsidR="00976270" w:rsidRDefault="00976270" w:rsidP="00C57347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4DF01FE4" w14:textId="15FA9B7A" w:rsidR="00C30974" w:rsidRPr="00E11208" w:rsidRDefault="00173CA4" w:rsidP="00C57347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52"/>
                                    <w:szCs w:val="52"/>
                                    <w:rtl/>
                                  </w:rPr>
                                </w:pPr>
                                <w:r w:rsidRPr="00E1120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Dr</w:t>
                                </w:r>
                                <w:r w:rsidR="00E11208" w:rsidRPr="00E1120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.</w:t>
                                </w:r>
                                <w:r w:rsidRPr="00E1120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976270" w:rsidRPr="00E1120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Alaa Abdelmoaty</w:t>
                                </w:r>
                              </w:p>
                              <w:p w14:paraId="4AEE8565" w14:textId="5ACFE390" w:rsidR="001B268A" w:rsidRPr="00226277" w:rsidRDefault="001B268A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02C0B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9.75pt;margin-top:4in;width:420pt;height:529.2pt;z-index:25104640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" filled="f" stroked="f" strokeweight=".5pt">
                    <v:textbox style="mso-fit-shape-to-text:t" inset="0,0,0,0">
                      <w:txbxContent>
                        <w:p w14:paraId="5D642A0C" w14:textId="77777777" w:rsidR="00C57347" w:rsidRDefault="00C57347" w:rsidP="00C57347">
                          <w:pPr>
                            <w:pStyle w:val="NoSpacing"/>
                            <w:spacing w:before="80" w:after="40"/>
                            <w:rPr>
                              <w:rFonts w:asciiTheme="majorBidi" w:hAnsiTheme="majorBidi" w:cstheme="majorBidi"/>
                              <w:b/>
                              <w:bCs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 w:rsidRPr="00C57347">
                            <w:rPr>
                              <w:rFonts w:asciiTheme="majorBidi" w:hAnsiTheme="majorBidi" w:cstheme="majorBidi"/>
                              <w:b/>
                              <w:bCs/>
                              <w:color w:val="4F81BD" w:themeColor="accent1"/>
                              <w:sz w:val="72"/>
                              <w:szCs w:val="72"/>
                            </w:rPr>
                            <w:t>Comprehensive Analysis of Climatic Variables</w:t>
                          </w:r>
                        </w:p>
                        <w:p w14:paraId="1766AD5C" w14:textId="77777777" w:rsidR="00976270" w:rsidRDefault="00976270" w:rsidP="00C57347">
                          <w:pPr>
                            <w:pStyle w:val="NoSpacing"/>
                            <w:spacing w:before="80" w:after="40"/>
                            <w:rPr>
                              <w:rFonts w:asciiTheme="majorBidi" w:hAnsiTheme="majorBidi" w:cstheme="majorBidi"/>
                              <w:b/>
                              <w:bCs/>
                              <w:color w:val="4F81BD" w:themeColor="accent1"/>
                              <w:sz w:val="72"/>
                              <w:szCs w:val="72"/>
                            </w:rPr>
                          </w:pPr>
                        </w:p>
                        <w:p w14:paraId="4DF01FE4" w14:textId="15FA9B7A" w:rsidR="00C30974" w:rsidRPr="00E11208" w:rsidRDefault="00173CA4" w:rsidP="00C57347">
                          <w:pPr>
                            <w:pStyle w:val="NoSpacing"/>
                            <w:spacing w:before="80" w:after="40"/>
                            <w:rPr>
                              <w:rFonts w:asciiTheme="majorBidi" w:hAnsiTheme="majorBidi" w:cstheme="majorBidi"/>
                              <w:color w:val="000000" w:themeColor="text1"/>
                              <w:sz w:val="52"/>
                              <w:szCs w:val="52"/>
                              <w:rtl/>
                            </w:rPr>
                          </w:pPr>
                          <w:r w:rsidRPr="00E11208">
                            <w:rPr>
                              <w:rFonts w:asciiTheme="majorBidi" w:hAnsiTheme="majorBidi" w:cstheme="majorBidi"/>
                              <w:color w:val="000000" w:themeColor="text1"/>
                              <w:sz w:val="52"/>
                              <w:szCs w:val="52"/>
                            </w:rPr>
                            <w:t>Dr</w:t>
                          </w:r>
                          <w:r w:rsidR="00E11208" w:rsidRPr="00E11208">
                            <w:rPr>
                              <w:rFonts w:asciiTheme="majorBidi" w:hAnsiTheme="majorBidi" w:cstheme="majorBidi"/>
                              <w:color w:val="000000" w:themeColor="text1"/>
                              <w:sz w:val="52"/>
                              <w:szCs w:val="52"/>
                            </w:rPr>
                            <w:t>.</w:t>
                          </w:r>
                          <w:r w:rsidRPr="00E11208">
                            <w:rPr>
                              <w:rFonts w:asciiTheme="majorBidi" w:hAnsiTheme="majorBidi" w:cstheme="majorBidi"/>
                              <w:color w:val="000000" w:themeColor="text1"/>
                              <w:sz w:val="52"/>
                              <w:szCs w:val="52"/>
                            </w:rPr>
                            <w:t xml:space="preserve"> </w:t>
                          </w:r>
                          <w:r w:rsidR="00976270" w:rsidRPr="00E11208">
                            <w:rPr>
                              <w:rFonts w:asciiTheme="majorBidi" w:hAnsiTheme="majorBidi" w:cstheme="majorBidi"/>
                              <w:color w:val="000000" w:themeColor="text1"/>
                              <w:sz w:val="52"/>
                              <w:szCs w:val="52"/>
                            </w:rPr>
                            <w:t>Alaa Abdelmoaty</w:t>
                          </w:r>
                        </w:p>
                        <w:p w14:paraId="4AEE8565" w14:textId="5ACFE390" w:rsidR="001B268A" w:rsidRPr="00226277" w:rsidRDefault="001B268A">
                          <w:pPr>
                            <w:pStyle w:val="NoSpacing"/>
                            <w:spacing w:before="80"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032064" behindDoc="0" locked="0" layoutInCell="1" allowOverlap="1" wp14:anchorId="77084C00" wp14:editId="14589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65E6CA" w14:textId="390F8873" w:rsidR="001B268A" w:rsidRDefault="001B268A" w:rsidP="0022627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9A37C4"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084C00" id="Rectangle 132" o:spid="_x0000_s1027" style="position:absolute;margin-left:-4.4pt;margin-top:0;width:46.8pt;height:77.75pt;z-index:2510320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65E6CA" w14:textId="390F8873" w:rsidR="001B268A" w:rsidRDefault="001B268A" w:rsidP="002262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9A37C4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p w14:paraId="1148952C" w14:textId="4E02E118" w:rsidR="00301C19" w:rsidRDefault="00301C19">
      <w:pPr>
        <w:spacing w:after="0" w:line="240" w:lineRule="auto"/>
        <w:ind w:left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 xml:space="preserve">Team </w:t>
      </w:r>
      <w:r w:rsidR="008A4AFF">
        <w:rPr>
          <w:rFonts w:ascii="Arial Black" w:hAnsi="Arial Black"/>
          <w:sz w:val="32"/>
        </w:rPr>
        <w:t>Members:</w:t>
      </w:r>
    </w:p>
    <w:p w14:paraId="4C5D4789" w14:textId="77777777" w:rsidR="00301C19" w:rsidRDefault="00301C19">
      <w:pPr>
        <w:spacing w:after="0" w:line="240" w:lineRule="auto"/>
        <w:ind w:left="0"/>
        <w:rPr>
          <w:rFonts w:ascii="Arial Black" w:hAnsi="Arial Black"/>
          <w:sz w:val="32"/>
        </w:rPr>
      </w:pPr>
    </w:p>
    <w:p w14:paraId="58D22544" w14:textId="77777777" w:rsidR="006A7834" w:rsidRDefault="006A7834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 w:rsidRPr="006A7834">
        <w:rPr>
          <w:rFonts w:ascii="Arial Black" w:hAnsi="Arial Black"/>
          <w:sz w:val="32"/>
        </w:rPr>
        <w:t>Ahmed Ashraf Ahmed Labib</w:t>
      </w:r>
    </w:p>
    <w:p w14:paraId="2043D237" w14:textId="4146EBD5" w:rsidR="00B10D5B" w:rsidRDefault="00B10D5B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 w:rsidRPr="00B10D5B">
        <w:rPr>
          <w:rFonts w:ascii="Arial Black" w:hAnsi="Arial Black"/>
          <w:sz w:val="32"/>
        </w:rPr>
        <w:t>Abdullah Saleh Mahmoud Abdul Latif</w:t>
      </w:r>
    </w:p>
    <w:p w14:paraId="08E2EB07" w14:textId="4B104EAD" w:rsidR="00301C19" w:rsidRDefault="00301C19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S</w:t>
      </w:r>
      <w:r w:rsidR="00E11208">
        <w:rPr>
          <w:rFonts w:ascii="Arial Black" w:hAnsi="Arial Black"/>
          <w:sz w:val="32"/>
        </w:rPr>
        <w:t>ara Ahmed Omar</w:t>
      </w:r>
      <w:r w:rsidRPr="00301C19">
        <w:rPr>
          <w:rFonts w:ascii="Arial Black" w:hAnsi="Arial Black"/>
          <w:sz w:val="32"/>
        </w:rPr>
        <w:t xml:space="preserve"> </w:t>
      </w:r>
      <w:r w:rsidR="00B10D5B">
        <w:rPr>
          <w:rFonts w:ascii="Arial Black" w:hAnsi="Arial Black"/>
          <w:sz w:val="32"/>
        </w:rPr>
        <w:t>Ali</w:t>
      </w:r>
      <w:r>
        <w:rPr>
          <w:rFonts w:ascii="Arial Black" w:hAnsi="Arial Black"/>
          <w:sz w:val="32"/>
        </w:rPr>
        <w:t xml:space="preserve">             </w:t>
      </w:r>
    </w:p>
    <w:p w14:paraId="20331BAE" w14:textId="77777777" w:rsidR="00AE7E85" w:rsidRDefault="00AE7E85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 w:rsidRPr="00AE7E85">
        <w:rPr>
          <w:rFonts w:ascii="Arial Black" w:hAnsi="Arial Black"/>
          <w:sz w:val="32"/>
        </w:rPr>
        <w:t>Mohamed Ragab Saad Attia</w:t>
      </w:r>
    </w:p>
    <w:p w14:paraId="27317D06" w14:textId="77777777" w:rsidR="00034944" w:rsidRDefault="00034944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 w:rsidRPr="00034944">
        <w:rPr>
          <w:rFonts w:ascii="Arial Black" w:hAnsi="Arial Black"/>
          <w:sz w:val="32"/>
        </w:rPr>
        <w:t>Mohamed Sameh Mohamed Abozaid</w:t>
      </w:r>
    </w:p>
    <w:p w14:paraId="3CC51EE8" w14:textId="1ED9DE4A" w:rsidR="00301C19" w:rsidRDefault="00DF7E98" w:rsidP="00301C19">
      <w:pPr>
        <w:pStyle w:val="ListParagraph"/>
        <w:numPr>
          <w:ilvl w:val="0"/>
          <w:numId w:val="25"/>
        </w:numPr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Mariam Ehab </w:t>
      </w:r>
    </w:p>
    <w:p w14:paraId="08381FFC" w14:textId="1219F544" w:rsidR="00301C19" w:rsidRPr="00301C19" w:rsidRDefault="00301C19" w:rsidP="00301C19">
      <w:pPr>
        <w:spacing w:after="0" w:line="240" w:lineRule="auto"/>
        <w:rPr>
          <w:rFonts w:ascii="Arial Black" w:hAnsi="Arial Black"/>
          <w:sz w:val="32"/>
        </w:rPr>
      </w:pPr>
      <w:r w:rsidRPr="00301C19">
        <w:rPr>
          <w:rFonts w:ascii="Arial Black" w:hAnsi="Arial Black"/>
          <w:sz w:val="32"/>
        </w:rPr>
        <w:br w:type="page"/>
      </w:r>
    </w:p>
    <w:sdt>
      <w:sdtPr>
        <w:id w:val="107756038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4"/>
        </w:rPr>
      </w:sdtEndPr>
      <w:sdtContent>
        <w:p w14:paraId="7D1C0B79" w14:textId="47C65E53" w:rsidR="008017F0" w:rsidRDefault="008017F0">
          <w:pPr>
            <w:pStyle w:val="TOCHeading"/>
          </w:pPr>
          <w:r>
            <w:t>Contents</w:t>
          </w:r>
        </w:p>
        <w:p w14:paraId="3D73F0DD" w14:textId="261F472C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5545" w:history="1">
            <w:r w:rsidRPr="00E644DA">
              <w:rPr>
                <w:rStyle w:val="Hyperlink"/>
              </w:rPr>
              <w:t>1-Abstraction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EC2F9E" w14:textId="18FA3303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5285546" w:history="1">
            <w:r w:rsidRPr="00E644DA">
              <w:rPr>
                <w:rStyle w:val="Hyperlink"/>
              </w:rPr>
              <w:t>2-Introduction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EB985D" w14:textId="706FBBF3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5285547" w:history="1">
            <w:r w:rsidRPr="00E644DA">
              <w:rPr>
                <w:rStyle w:val="Hyperlink"/>
              </w:rPr>
              <w:t>3-Materials and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410B12" w14:textId="4706C4CB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5285548" w:history="1">
            <w:r w:rsidRPr="00E644DA">
              <w:rPr>
                <w:rStyle w:val="Hyperlink"/>
              </w:rPr>
              <w:t>4-Results and 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525880" w14:textId="5DB2BAAD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5285549" w:history="1">
            <w:r w:rsidRPr="00E644DA">
              <w:rPr>
                <w:rStyle w:val="Hyperlink"/>
              </w:rPr>
              <w:t>5-Conclusion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1A11B9" w14:textId="6E02A72C" w:rsidR="008017F0" w:rsidRDefault="008017F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95285550" w:history="1">
            <w:r w:rsidRPr="00E644DA">
              <w:rPr>
                <w:rStyle w:val="Hyperlink"/>
              </w:rPr>
              <w:t>6-Appendices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_Toc195285550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F128F4" w14:textId="76D440C9" w:rsidR="008017F0" w:rsidRDefault="008017F0">
          <w:r>
            <w:rPr>
              <w:b/>
              <w:bCs/>
              <w:noProof/>
            </w:rPr>
            <w:fldChar w:fldCharType="end"/>
          </w:r>
        </w:p>
      </w:sdtContent>
    </w:sdt>
    <w:p w14:paraId="6FC42ADE" w14:textId="7B8A311C" w:rsidR="00E444A4" w:rsidRDefault="00E444A4" w:rsidP="008017F0">
      <w:pPr>
        <w:pStyle w:val="TOCHeading"/>
      </w:pPr>
    </w:p>
    <w:p w14:paraId="287D3A6C" w14:textId="53423B4C" w:rsidR="006D24B7" w:rsidRDefault="006D24B7">
      <w:pPr>
        <w:rPr>
          <w:bCs/>
          <w:iCs/>
        </w:rPr>
      </w:pPr>
    </w:p>
    <w:p w14:paraId="67370B90" w14:textId="77777777" w:rsidR="000A454E" w:rsidRDefault="000A454E">
      <w:pPr>
        <w:rPr>
          <w:bCs/>
          <w:iCs/>
        </w:rPr>
      </w:pPr>
    </w:p>
    <w:p w14:paraId="45C37458" w14:textId="77777777" w:rsidR="000A454E" w:rsidRPr="000A454E" w:rsidRDefault="000A454E">
      <w:pPr>
        <w:rPr>
          <w:bCs/>
          <w:iCs/>
          <w:noProof/>
        </w:rPr>
        <w:sectPr w:rsidR="000A454E" w:rsidRPr="000A454E" w:rsidSect="00301C19">
          <w:headerReference w:type="default" r:id="rId14"/>
          <w:footerReference w:type="default" r:id="rId15"/>
          <w:pgSz w:w="12240" w:h="15840" w:code="1"/>
          <w:pgMar w:top="1440" w:right="1440" w:bottom="1440" w:left="1440" w:header="360" w:footer="360" w:gutter="0"/>
          <w:pgNumType w:fmt="lowerRoman" w:start="0"/>
          <w:cols w:space="720"/>
          <w:titlePg/>
          <w:docGrid w:linePitch="272"/>
        </w:sectPr>
      </w:pPr>
    </w:p>
    <w:p w14:paraId="715BC0FF" w14:textId="54ED56C2" w:rsidR="006D24B7" w:rsidRDefault="006D24B7" w:rsidP="00593311">
      <w:pPr>
        <w:pStyle w:val="Heading1"/>
        <w:numPr>
          <w:ilvl w:val="0"/>
          <w:numId w:val="41"/>
        </w:numPr>
      </w:pPr>
      <w:bookmarkStart w:id="0" w:name="_Toc249246256"/>
      <w:bookmarkStart w:id="1" w:name="_Toc108452221"/>
      <w:r>
        <w:lastRenderedPageBreak/>
        <w:t xml:space="preserve"> </w:t>
      </w:r>
      <w:bookmarkStart w:id="2" w:name="_Toc195285256"/>
      <w:bookmarkStart w:id="3" w:name="_Toc195285545"/>
      <w:bookmarkEnd w:id="0"/>
      <w:bookmarkEnd w:id="1"/>
      <w:r w:rsidR="0093550F">
        <w:t>Abstraction</w:t>
      </w:r>
      <w:bookmarkEnd w:id="2"/>
      <w:bookmarkEnd w:id="3"/>
    </w:p>
    <w:p w14:paraId="3AD33FAC" w14:textId="77777777" w:rsidR="00E64C1C" w:rsidRPr="00E64C1C" w:rsidRDefault="00E64C1C" w:rsidP="00E64C1C"/>
    <w:p w14:paraId="098DB4C0" w14:textId="77777777" w:rsidR="00E64C1C" w:rsidRDefault="00E64C1C" w:rsidP="00E64C1C">
      <w:pPr>
        <w:ind w:firstLine="720"/>
        <w:rPr>
          <w:rFonts w:ascii="Noto Sans" w:hAnsi="Noto Sans" w:cs="Noto Sans"/>
          <w:color w:val="0D0D0D" w:themeColor="text1" w:themeTint="F2"/>
          <w:sz w:val="28"/>
          <w:szCs w:val="28"/>
        </w:rPr>
      </w:pPr>
    </w:p>
    <w:p w14:paraId="127EBFE9" w14:textId="28179BA5" w:rsidR="006D24B7" w:rsidRDefault="006D24B7" w:rsidP="00E64C1C">
      <w:pPr>
        <w:ind w:firstLine="720"/>
      </w:pPr>
    </w:p>
    <w:p w14:paraId="273629FA" w14:textId="4DC5AB3D" w:rsidR="006D24B7" w:rsidRPr="00593311" w:rsidRDefault="00924658" w:rsidP="00924658">
      <w:pPr>
        <w:pStyle w:val="Heading1"/>
        <w:numPr>
          <w:ilvl w:val="0"/>
          <w:numId w:val="41"/>
        </w:numPr>
      </w:pPr>
      <w:bookmarkStart w:id="4" w:name="_Toc195285257"/>
      <w:bookmarkStart w:id="5" w:name="_Toc195285546"/>
      <w:r>
        <w:lastRenderedPageBreak/>
        <w:t>Introduction</w:t>
      </w:r>
      <w:bookmarkEnd w:id="4"/>
      <w:bookmarkEnd w:id="5"/>
      <w:r>
        <w:t xml:space="preserve"> </w:t>
      </w:r>
    </w:p>
    <w:p w14:paraId="7269D1B7" w14:textId="609F40CE" w:rsidR="000E2183" w:rsidRDefault="000E2183"/>
    <w:p w14:paraId="408685F2" w14:textId="77777777" w:rsidR="003C484F" w:rsidRDefault="003C484F"/>
    <w:p w14:paraId="65B9F982" w14:textId="77777777" w:rsidR="003C484F" w:rsidRDefault="003C484F"/>
    <w:p w14:paraId="38E07656" w14:textId="77777777" w:rsidR="003C484F" w:rsidRDefault="003C484F"/>
    <w:p w14:paraId="0A0467B7" w14:textId="77777777" w:rsidR="003C484F" w:rsidRDefault="003C484F"/>
    <w:p w14:paraId="6C227B95" w14:textId="77777777" w:rsidR="003C484F" w:rsidRDefault="003C484F"/>
    <w:p w14:paraId="2AB8FEEA" w14:textId="7447F79E" w:rsidR="006D24B7" w:rsidRDefault="00C12CD6" w:rsidP="00C12CD6">
      <w:pPr>
        <w:pStyle w:val="Heading1"/>
      </w:pPr>
      <w:bookmarkStart w:id="6" w:name="_Toc195285258"/>
      <w:bookmarkStart w:id="7" w:name="_Toc195285547"/>
      <w:r>
        <w:lastRenderedPageBreak/>
        <w:t>3-Materials and Methods</w:t>
      </w:r>
      <w:bookmarkEnd w:id="6"/>
      <w:bookmarkEnd w:id="7"/>
    </w:p>
    <w:p w14:paraId="1F48B5F9" w14:textId="77777777" w:rsidR="00C12CD6" w:rsidRDefault="00C12CD6" w:rsidP="00C12CD6"/>
    <w:p w14:paraId="437F5385" w14:textId="77777777" w:rsidR="003279B7" w:rsidRDefault="003279B7" w:rsidP="00C12CD6"/>
    <w:p w14:paraId="2091104D" w14:textId="3B148BF6" w:rsidR="003279B7" w:rsidRDefault="003279B7" w:rsidP="003279B7">
      <w:pPr>
        <w:pStyle w:val="Heading1"/>
      </w:pPr>
      <w:bookmarkStart w:id="8" w:name="_Toc195285259"/>
      <w:bookmarkStart w:id="9" w:name="_Toc195285548"/>
      <w:r>
        <w:lastRenderedPageBreak/>
        <w:t>4-Results and Discussion</w:t>
      </w:r>
      <w:bookmarkEnd w:id="8"/>
      <w:bookmarkEnd w:id="9"/>
    </w:p>
    <w:p w14:paraId="3063730D" w14:textId="77777777" w:rsidR="003279B7" w:rsidRDefault="003279B7" w:rsidP="003279B7"/>
    <w:p w14:paraId="55B8F029" w14:textId="77777777" w:rsidR="003279B7" w:rsidRDefault="003279B7" w:rsidP="003279B7"/>
    <w:p w14:paraId="6E4F6949" w14:textId="77777777" w:rsidR="003279B7" w:rsidRDefault="003279B7" w:rsidP="003279B7"/>
    <w:p w14:paraId="4EFBD69D" w14:textId="77777777" w:rsidR="003279B7" w:rsidRDefault="003279B7" w:rsidP="003279B7"/>
    <w:p w14:paraId="26AB06A5" w14:textId="77777777" w:rsidR="003279B7" w:rsidRDefault="003279B7" w:rsidP="003279B7"/>
    <w:p w14:paraId="60AD7565" w14:textId="77777777" w:rsidR="003279B7" w:rsidRDefault="003279B7" w:rsidP="003279B7"/>
    <w:p w14:paraId="5D6963E7" w14:textId="77777777" w:rsidR="003279B7" w:rsidRDefault="003279B7" w:rsidP="003279B7"/>
    <w:p w14:paraId="4DDB3F59" w14:textId="77777777" w:rsidR="003279B7" w:rsidRDefault="003279B7" w:rsidP="003279B7"/>
    <w:p w14:paraId="6BCAFDD6" w14:textId="77777777" w:rsidR="003279B7" w:rsidRDefault="003279B7" w:rsidP="003279B7"/>
    <w:p w14:paraId="23E92E63" w14:textId="77777777" w:rsidR="003279B7" w:rsidRDefault="003279B7" w:rsidP="003279B7"/>
    <w:p w14:paraId="2A7B2578" w14:textId="77777777" w:rsidR="003279B7" w:rsidRDefault="003279B7" w:rsidP="003279B7"/>
    <w:p w14:paraId="3A57507E" w14:textId="77777777" w:rsidR="003279B7" w:rsidRDefault="003279B7" w:rsidP="003279B7"/>
    <w:p w14:paraId="79F576DC" w14:textId="2932EF5D" w:rsidR="003279B7" w:rsidRDefault="00DD3818" w:rsidP="00DD3818">
      <w:pPr>
        <w:pStyle w:val="Heading1"/>
      </w:pPr>
      <w:bookmarkStart w:id="10" w:name="_Toc195285260"/>
      <w:bookmarkStart w:id="11" w:name="_Toc195285549"/>
      <w:r>
        <w:lastRenderedPageBreak/>
        <w:t>5-Conclusion</w:t>
      </w:r>
      <w:bookmarkEnd w:id="10"/>
      <w:bookmarkEnd w:id="11"/>
    </w:p>
    <w:p w14:paraId="381FB4D8" w14:textId="77777777" w:rsidR="00DD3818" w:rsidRDefault="00DD3818" w:rsidP="00DD3818"/>
    <w:p w14:paraId="74DADD2A" w14:textId="77777777" w:rsidR="00DD3818" w:rsidRDefault="00DD3818" w:rsidP="00DD3818"/>
    <w:p w14:paraId="55F9EF32" w14:textId="77777777" w:rsidR="00DD3818" w:rsidRDefault="00DD3818" w:rsidP="00DD3818"/>
    <w:p w14:paraId="793B277F" w14:textId="77777777" w:rsidR="00DD3818" w:rsidRDefault="00DD3818" w:rsidP="00DD3818"/>
    <w:p w14:paraId="4A6A5AAE" w14:textId="77777777" w:rsidR="00DD3818" w:rsidRDefault="00DD3818" w:rsidP="00DD3818"/>
    <w:p w14:paraId="0C3B0AA1" w14:textId="77777777" w:rsidR="00DD3818" w:rsidRDefault="00DD3818" w:rsidP="00DD3818"/>
    <w:p w14:paraId="716049B6" w14:textId="0A62D0EA" w:rsidR="00DD3818" w:rsidRDefault="00DD3818" w:rsidP="00433F6B">
      <w:pPr>
        <w:pStyle w:val="Heading1"/>
      </w:pPr>
      <w:bookmarkStart w:id="12" w:name="_Toc195285261"/>
      <w:bookmarkStart w:id="13" w:name="_Toc195285550"/>
      <w:r>
        <w:lastRenderedPageBreak/>
        <w:t>6-A</w:t>
      </w:r>
      <w:r w:rsidR="00433F6B">
        <w:t>ppendices</w:t>
      </w:r>
      <w:bookmarkEnd w:id="12"/>
      <w:bookmarkEnd w:id="13"/>
    </w:p>
    <w:p w14:paraId="2A9B4BA1" w14:textId="42492962" w:rsidR="00640836" w:rsidRDefault="00640836" w:rsidP="00640836">
      <w:pPr>
        <w:ind w:left="0"/>
      </w:pPr>
      <w:bookmarkStart w:id="14" w:name="_Toc108452231"/>
    </w:p>
    <w:p w14:paraId="060A210D" w14:textId="07E2BDB8" w:rsidR="00640836" w:rsidRDefault="00640836" w:rsidP="009D530D">
      <w:pPr>
        <w:spacing w:after="0" w:line="240" w:lineRule="auto"/>
        <w:ind w:left="0"/>
      </w:pPr>
    </w:p>
    <w:p w14:paraId="2094E8E1" w14:textId="56617AF3" w:rsidR="009D530D" w:rsidRDefault="009D530D" w:rsidP="009D530D">
      <w:pPr>
        <w:spacing w:after="0" w:line="240" w:lineRule="auto"/>
        <w:ind w:left="0"/>
      </w:pPr>
    </w:p>
    <w:p w14:paraId="74B68DDF" w14:textId="007C88F1" w:rsidR="009D530D" w:rsidRDefault="009D530D" w:rsidP="009D530D">
      <w:pPr>
        <w:spacing w:after="0" w:line="240" w:lineRule="auto"/>
        <w:ind w:left="0"/>
      </w:pPr>
    </w:p>
    <w:p w14:paraId="449E3A27" w14:textId="51C74FFE" w:rsidR="009D530D" w:rsidRDefault="009D530D" w:rsidP="009D530D">
      <w:pPr>
        <w:spacing w:after="0" w:line="240" w:lineRule="auto"/>
        <w:ind w:left="0"/>
      </w:pPr>
    </w:p>
    <w:p w14:paraId="66549638" w14:textId="1C0D2284" w:rsidR="009D530D" w:rsidRDefault="009D530D" w:rsidP="009D530D">
      <w:pPr>
        <w:spacing w:after="0" w:line="240" w:lineRule="auto"/>
        <w:ind w:left="0"/>
      </w:pPr>
    </w:p>
    <w:p w14:paraId="3EF1D86D" w14:textId="015D9D63" w:rsidR="009D530D" w:rsidRDefault="009D530D" w:rsidP="009D530D">
      <w:pPr>
        <w:spacing w:after="0" w:line="240" w:lineRule="auto"/>
        <w:ind w:left="0"/>
      </w:pPr>
    </w:p>
    <w:p w14:paraId="7F6B8EB1" w14:textId="39A561C1" w:rsidR="009D530D" w:rsidRDefault="009D530D" w:rsidP="009D530D">
      <w:pPr>
        <w:spacing w:after="0" w:line="240" w:lineRule="auto"/>
        <w:ind w:left="0"/>
      </w:pPr>
    </w:p>
    <w:p w14:paraId="18A3F6AB" w14:textId="31356E7A" w:rsidR="009D530D" w:rsidRDefault="009D530D" w:rsidP="009D530D">
      <w:pPr>
        <w:spacing w:after="0" w:line="240" w:lineRule="auto"/>
        <w:ind w:left="0"/>
      </w:pPr>
    </w:p>
    <w:p w14:paraId="69DC0859" w14:textId="783EA19D" w:rsidR="009D530D" w:rsidRDefault="009D530D" w:rsidP="009D530D">
      <w:pPr>
        <w:spacing w:after="0" w:line="240" w:lineRule="auto"/>
        <w:ind w:left="0"/>
      </w:pPr>
    </w:p>
    <w:p w14:paraId="15CB0451" w14:textId="3C0748FF" w:rsidR="009D530D" w:rsidRDefault="009D530D" w:rsidP="009D530D">
      <w:pPr>
        <w:spacing w:after="0" w:line="240" w:lineRule="auto"/>
        <w:ind w:left="0"/>
      </w:pPr>
    </w:p>
    <w:p w14:paraId="7E8826DD" w14:textId="44CA47C1" w:rsidR="009D530D" w:rsidRDefault="009D530D" w:rsidP="009D530D">
      <w:pPr>
        <w:spacing w:after="0" w:line="240" w:lineRule="auto"/>
        <w:ind w:left="0"/>
      </w:pPr>
    </w:p>
    <w:p w14:paraId="1F2FA0B1" w14:textId="390F7AF3" w:rsidR="009D530D" w:rsidRDefault="009D530D" w:rsidP="009D530D">
      <w:pPr>
        <w:spacing w:after="0" w:line="240" w:lineRule="auto"/>
        <w:ind w:left="0"/>
      </w:pPr>
    </w:p>
    <w:p w14:paraId="21EC88DB" w14:textId="0CAFD214" w:rsidR="009D530D" w:rsidRDefault="009D530D" w:rsidP="009D530D">
      <w:pPr>
        <w:spacing w:after="0" w:line="240" w:lineRule="auto"/>
        <w:ind w:left="0"/>
      </w:pPr>
    </w:p>
    <w:p w14:paraId="501AF5B3" w14:textId="2DD17D0D" w:rsidR="009D530D" w:rsidRDefault="009D530D" w:rsidP="009D530D">
      <w:pPr>
        <w:spacing w:after="0" w:line="240" w:lineRule="auto"/>
        <w:ind w:left="0"/>
      </w:pPr>
    </w:p>
    <w:p w14:paraId="58B72F6B" w14:textId="16CFC21C" w:rsidR="009D530D" w:rsidRDefault="009D530D" w:rsidP="009D530D">
      <w:pPr>
        <w:spacing w:after="0" w:line="240" w:lineRule="auto"/>
        <w:ind w:left="0"/>
      </w:pPr>
    </w:p>
    <w:p w14:paraId="3B565861" w14:textId="2871FE7D" w:rsidR="009D530D" w:rsidRDefault="009D530D" w:rsidP="009D530D">
      <w:pPr>
        <w:spacing w:after="0" w:line="240" w:lineRule="auto"/>
        <w:ind w:left="0"/>
      </w:pPr>
    </w:p>
    <w:p w14:paraId="383CC838" w14:textId="0EBF8D06" w:rsidR="009D530D" w:rsidRDefault="009D530D" w:rsidP="009D530D">
      <w:pPr>
        <w:spacing w:after="0" w:line="240" w:lineRule="auto"/>
        <w:ind w:left="0"/>
      </w:pPr>
    </w:p>
    <w:p w14:paraId="6591CA43" w14:textId="1E747B77" w:rsidR="009D530D" w:rsidRDefault="009D530D" w:rsidP="009D530D">
      <w:pPr>
        <w:spacing w:after="0" w:line="240" w:lineRule="auto"/>
        <w:ind w:left="0"/>
      </w:pPr>
    </w:p>
    <w:p w14:paraId="75B1390D" w14:textId="6091E7A0" w:rsidR="009D530D" w:rsidRDefault="009D530D" w:rsidP="009D530D">
      <w:pPr>
        <w:spacing w:after="0" w:line="240" w:lineRule="auto"/>
        <w:ind w:left="0"/>
      </w:pPr>
    </w:p>
    <w:p w14:paraId="586FDF7B" w14:textId="0D4C9125" w:rsidR="009D530D" w:rsidRDefault="009D530D" w:rsidP="009D530D">
      <w:pPr>
        <w:spacing w:after="0" w:line="240" w:lineRule="auto"/>
        <w:ind w:left="0"/>
      </w:pPr>
    </w:p>
    <w:p w14:paraId="4D690145" w14:textId="33544DD8" w:rsidR="009D530D" w:rsidRDefault="009D530D" w:rsidP="009D530D">
      <w:pPr>
        <w:spacing w:after="0" w:line="240" w:lineRule="auto"/>
        <w:ind w:left="0"/>
      </w:pPr>
    </w:p>
    <w:p w14:paraId="443B37FA" w14:textId="4C5B6690" w:rsidR="009D530D" w:rsidRDefault="009D530D" w:rsidP="009D530D">
      <w:pPr>
        <w:spacing w:after="0" w:line="240" w:lineRule="auto"/>
        <w:ind w:left="0"/>
      </w:pPr>
    </w:p>
    <w:p w14:paraId="697A72DC" w14:textId="2C1A10C5" w:rsidR="009D530D" w:rsidRDefault="009D530D" w:rsidP="009D530D">
      <w:pPr>
        <w:spacing w:after="0" w:line="240" w:lineRule="auto"/>
        <w:ind w:left="0"/>
      </w:pPr>
    </w:p>
    <w:p w14:paraId="7F021F11" w14:textId="34A11AD2" w:rsidR="009D530D" w:rsidRDefault="009D530D" w:rsidP="009D530D">
      <w:pPr>
        <w:spacing w:after="0" w:line="240" w:lineRule="auto"/>
        <w:ind w:left="0"/>
      </w:pPr>
    </w:p>
    <w:p w14:paraId="0F9F7FB8" w14:textId="2BE4BC23" w:rsidR="00FD080A" w:rsidRDefault="00FD080A" w:rsidP="009D530D">
      <w:pPr>
        <w:spacing w:after="0" w:line="240" w:lineRule="auto"/>
        <w:ind w:left="0"/>
      </w:pPr>
    </w:p>
    <w:p w14:paraId="01125858" w14:textId="39F31A3B" w:rsidR="00FD080A" w:rsidRDefault="00FD080A" w:rsidP="009D530D">
      <w:pPr>
        <w:spacing w:after="0" w:line="240" w:lineRule="auto"/>
        <w:ind w:left="0"/>
      </w:pPr>
    </w:p>
    <w:p w14:paraId="3E42144A" w14:textId="42FF0415" w:rsidR="00FD080A" w:rsidRDefault="00FD080A" w:rsidP="009D530D">
      <w:pPr>
        <w:spacing w:after="0" w:line="240" w:lineRule="auto"/>
        <w:ind w:left="0"/>
      </w:pPr>
    </w:p>
    <w:bookmarkEnd w:id="14"/>
    <w:p w14:paraId="06032F7F" w14:textId="16750613" w:rsidR="001E7EA9" w:rsidRDefault="001E7EA9" w:rsidP="006C59C0">
      <w:pPr>
        <w:pStyle w:val="Heading2"/>
        <w:ind w:left="0"/>
        <w:rPr>
          <w:rFonts w:asciiTheme="majorBidi" w:hAnsiTheme="majorBidi" w:cstheme="majorBidi"/>
          <w:i/>
          <w:iCs/>
        </w:rPr>
      </w:pPr>
    </w:p>
    <w:p w14:paraId="20D1F328" w14:textId="0B48CA86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028E30D4" w14:textId="3863476E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53B8297E" w14:textId="75F15F1F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47DB27DD" w14:textId="370AE632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382DCE1A" w14:textId="4D7E90F0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0B8B1DCF" w14:textId="40A5E02B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3695A94A" w14:textId="7A955F83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4F7E21F2" w14:textId="40F10C54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7A72B9C5" w14:textId="420FFA84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7A0A79B5" w14:textId="7EFC9675" w:rsidR="001E7EA9" w:rsidRDefault="001E7EA9" w:rsidP="001E7EA9">
      <w:pPr>
        <w:ind w:left="0"/>
        <w:rPr>
          <w:rFonts w:asciiTheme="majorBidi" w:hAnsiTheme="majorBidi" w:cstheme="majorBidi"/>
          <w:i/>
          <w:iCs/>
        </w:rPr>
      </w:pPr>
    </w:p>
    <w:p w14:paraId="3B25050F" w14:textId="77777777" w:rsidR="001E7EA9" w:rsidRPr="001E7EA9" w:rsidRDefault="001E7EA9" w:rsidP="001E7EA9">
      <w:pPr>
        <w:ind w:left="0"/>
        <w:rPr>
          <w:rFonts w:ascii="Times New Roman" w:hAnsi="Times New Roman"/>
          <w:i/>
          <w:iCs/>
          <w:szCs w:val="20"/>
        </w:rPr>
      </w:pPr>
    </w:p>
    <w:p w14:paraId="3AEDE6D1" w14:textId="094A53C1" w:rsidR="00223449" w:rsidRPr="00655F67" w:rsidRDefault="00223449" w:rsidP="00655F67">
      <w:pPr>
        <w:spacing w:after="0" w:line="240" w:lineRule="auto"/>
        <w:ind w:left="0"/>
        <w:rPr>
          <w:rFonts w:asciiTheme="majorBidi" w:hAnsiTheme="majorBidi" w:cstheme="majorBidi"/>
          <w:b/>
          <w:bCs/>
          <w:sz w:val="36"/>
          <w:szCs w:val="36"/>
        </w:rPr>
      </w:pPr>
    </w:p>
    <w:sectPr w:rsidR="00223449" w:rsidRPr="00655F67" w:rsidSect="00812DBA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6451C" w14:textId="77777777" w:rsidR="00E165B5" w:rsidRDefault="00E165B5">
      <w:r>
        <w:separator/>
      </w:r>
    </w:p>
    <w:p w14:paraId="1A35FD52" w14:textId="77777777" w:rsidR="00E165B5" w:rsidRDefault="00E165B5"/>
  </w:endnote>
  <w:endnote w:type="continuationSeparator" w:id="0">
    <w:p w14:paraId="5BA0937A" w14:textId="77777777" w:rsidR="00E165B5" w:rsidRDefault="00E165B5">
      <w:r>
        <w:continuationSeparator/>
      </w:r>
    </w:p>
    <w:p w14:paraId="3A469EE4" w14:textId="77777777" w:rsidR="00E165B5" w:rsidRDefault="00E165B5"/>
  </w:endnote>
  <w:endnote w:type="continuationNotice" w:id="1">
    <w:p w14:paraId="77A50F94" w14:textId="77777777" w:rsidR="00F328ED" w:rsidRDefault="00F32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776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4701E" w14:textId="344C5944" w:rsidR="001B268A" w:rsidRPr="007E570D" w:rsidRDefault="001B268A" w:rsidP="00C539E4">
    <w:pPr>
      <w:pStyle w:val="Footer"/>
      <w:pBdr>
        <w:top w:val="dotted" w:sz="4" w:space="3" w:color="4F6228"/>
      </w:pBdr>
      <w:spacing w:line="240" w:lineRule="auto"/>
      <w:rPr>
        <w:lang w:val="nl-NL"/>
      </w:rPr>
    </w:pPr>
    <w:r>
      <w:rPr>
        <w:lang w:val="nl-NL"/>
      </w:rPr>
      <w:t>UTPA</w:t>
    </w:r>
    <w:r w:rsidRPr="007E570D">
      <w:rPr>
        <w:lang w:val="nl-NL"/>
      </w:rPr>
      <w:tab/>
    </w:r>
    <w:r w:rsidRPr="007E570D">
      <w:rPr>
        <w:b/>
        <w:bCs/>
        <w:lang w:val="nl-NL"/>
      </w:rPr>
      <w:t xml:space="preserve">Page </w:t>
    </w:r>
    <w:r>
      <w:rPr>
        <w:rStyle w:val="PageNumber"/>
        <w:b/>
        <w:bCs/>
      </w:rPr>
      <w:fldChar w:fldCharType="begin"/>
    </w:r>
    <w:r w:rsidRPr="007E570D">
      <w:rPr>
        <w:rStyle w:val="PageNumber"/>
        <w:b/>
        <w:bCs/>
        <w:lang w:val="nl-NL"/>
      </w:rPr>
      <w:instrText xml:space="preserve"> PAGE </w:instrText>
    </w:r>
    <w:r>
      <w:rPr>
        <w:rStyle w:val="PageNumber"/>
        <w:b/>
        <w:bCs/>
      </w:rPr>
      <w:fldChar w:fldCharType="separate"/>
    </w:r>
    <w:r w:rsidR="00160085">
      <w:rPr>
        <w:rStyle w:val="PageNumber"/>
        <w:b/>
        <w:bCs/>
        <w:noProof/>
        <w:lang w:val="nl-NL"/>
      </w:rPr>
      <w:t>12</w:t>
    </w:r>
    <w:r>
      <w:rPr>
        <w:rStyle w:val="PageNumber"/>
        <w:b/>
        <w:bCs/>
      </w:rPr>
      <w:fldChar w:fldCharType="end"/>
    </w:r>
    <w:r w:rsidRPr="007E570D"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E5A27" w14:textId="77777777" w:rsidR="00E165B5" w:rsidRDefault="00E165B5">
      <w:r>
        <w:separator/>
      </w:r>
    </w:p>
    <w:p w14:paraId="67854549" w14:textId="77777777" w:rsidR="00E165B5" w:rsidRDefault="00E165B5"/>
  </w:footnote>
  <w:footnote w:type="continuationSeparator" w:id="0">
    <w:p w14:paraId="231DF546" w14:textId="77777777" w:rsidR="00E165B5" w:rsidRDefault="00E165B5">
      <w:r>
        <w:continuationSeparator/>
      </w:r>
    </w:p>
    <w:p w14:paraId="4F574C94" w14:textId="77777777" w:rsidR="00E165B5" w:rsidRDefault="00E165B5"/>
  </w:footnote>
  <w:footnote w:type="continuationNotice" w:id="1">
    <w:p w14:paraId="75367B73" w14:textId="77777777" w:rsidR="00F328ED" w:rsidRDefault="00F32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7358C" w14:textId="195ACE9C" w:rsidR="001B268A" w:rsidRDefault="001B268A" w:rsidP="00C539E4">
    <w:pPr>
      <w:pStyle w:val="Header"/>
      <w:pBdr>
        <w:bottom w:val="dotted" w:sz="4" w:space="3" w:color="4F6228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43B"/>
    <w:multiLevelType w:val="hybridMultilevel"/>
    <w:tmpl w:val="895063CA"/>
    <w:lvl w:ilvl="0" w:tplc="1F6000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B409D"/>
    <w:multiLevelType w:val="hybridMultilevel"/>
    <w:tmpl w:val="29C48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248A2"/>
    <w:multiLevelType w:val="hybridMultilevel"/>
    <w:tmpl w:val="7DE0A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76C0D"/>
    <w:multiLevelType w:val="hybridMultilevel"/>
    <w:tmpl w:val="E3B2D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BB1182"/>
    <w:multiLevelType w:val="hybridMultilevel"/>
    <w:tmpl w:val="B7C46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F147B7"/>
    <w:multiLevelType w:val="hybridMultilevel"/>
    <w:tmpl w:val="E9BC5230"/>
    <w:lvl w:ilvl="0" w:tplc="8096A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2FD6"/>
    <w:multiLevelType w:val="hybridMultilevel"/>
    <w:tmpl w:val="5BE0316E"/>
    <w:lvl w:ilvl="0" w:tplc="C7E64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778A2"/>
    <w:multiLevelType w:val="hybridMultilevel"/>
    <w:tmpl w:val="C1B014EA"/>
    <w:lvl w:ilvl="0" w:tplc="162CE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12AD8"/>
    <w:multiLevelType w:val="hybridMultilevel"/>
    <w:tmpl w:val="DA5ECD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0A4EB1"/>
    <w:multiLevelType w:val="hybridMultilevel"/>
    <w:tmpl w:val="719E48E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2CD"/>
    <w:multiLevelType w:val="hybridMultilevel"/>
    <w:tmpl w:val="8180AD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2D6FAA"/>
    <w:multiLevelType w:val="hybridMultilevel"/>
    <w:tmpl w:val="3B7ED9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34740"/>
    <w:multiLevelType w:val="multilevel"/>
    <w:tmpl w:val="5912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06307"/>
    <w:multiLevelType w:val="hybridMultilevel"/>
    <w:tmpl w:val="02863758"/>
    <w:lvl w:ilvl="0" w:tplc="5DEA3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0354F"/>
    <w:multiLevelType w:val="hybridMultilevel"/>
    <w:tmpl w:val="B952EF80"/>
    <w:lvl w:ilvl="0" w:tplc="8096A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2699D"/>
    <w:multiLevelType w:val="hybridMultilevel"/>
    <w:tmpl w:val="8676D7D4"/>
    <w:lvl w:ilvl="0" w:tplc="0F74554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3FCC2985"/>
    <w:multiLevelType w:val="hybridMultilevel"/>
    <w:tmpl w:val="750601BE"/>
    <w:lvl w:ilvl="0" w:tplc="829AB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A7A42"/>
    <w:multiLevelType w:val="multilevel"/>
    <w:tmpl w:val="0A4E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E2CBB"/>
    <w:multiLevelType w:val="hybridMultilevel"/>
    <w:tmpl w:val="2C8C60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C2689B"/>
    <w:multiLevelType w:val="hybridMultilevel"/>
    <w:tmpl w:val="9D0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A4D46"/>
    <w:multiLevelType w:val="hybridMultilevel"/>
    <w:tmpl w:val="83C2198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4E026850"/>
    <w:multiLevelType w:val="multilevel"/>
    <w:tmpl w:val="F1C4A0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51BC4E91"/>
    <w:multiLevelType w:val="hybridMultilevel"/>
    <w:tmpl w:val="B2AAD1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DE771B"/>
    <w:multiLevelType w:val="hybridMultilevel"/>
    <w:tmpl w:val="7882B9F4"/>
    <w:lvl w:ilvl="0" w:tplc="F94202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2444F0"/>
    <w:multiLevelType w:val="hybridMultilevel"/>
    <w:tmpl w:val="BC1863C4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A15DB3"/>
    <w:multiLevelType w:val="hybridMultilevel"/>
    <w:tmpl w:val="2B42F796"/>
    <w:lvl w:ilvl="0" w:tplc="EA96225A">
      <w:start w:val="3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6" w15:restartNumberingAfterBreak="0">
    <w:nsid w:val="557B1D21"/>
    <w:multiLevelType w:val="multilevel"/>
    <w:tmpl w:val="641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65038"/>
    <w:multiLevelType w:val="hybridMultilevel"/>
    <w:tmpl w:val="E9FC1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4A467B"/>
    <w:multiLevelType w:val="hybridMultilevel"/>
    <w:tmpl w:val="075C9D34"/>
    <w:lvl w:ilvl="0" w:tplc="DB10A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347C2"/>
    <w:multiLevelType w:val="hybridMultilevel"/>
    <w:tmpl w:val="19541D06"/>
    <w:lvl w:ilvl="0" w:tplc="6166F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D79F1"/>
    <w:multiLevelType w:val="hybridMultilevel"/>
    <w:tmpl w:val="D8C6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E1E"/>
    <w:multiLevelType w:val="hybridMultilevel"/>
    <w:tmpl w:val="4A9EE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D85980"/>
    <w:multiLevelType w:val="hybridMultilevel"/>
    <w:tmpl w:val="98B03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D72920"/>
    <w:multiLevelType w:val="hybridMultilevel"/>
    <w:tmpl w:val="687CBBB8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B08FC"/>
    <w:multiLevelType w:val="hybridMultilevel"/>
    <w:tmpl w:val="270ED1FE"/>
    <w:lvl w:ilvl="0" w:tplc="267A6E7C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776" w:hAnsi="font776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90987"/>
    <w:multiLevelType w:val="hybridMultilevel"/>
    <w:tmpl w:val="781A05E8"/>
    <w:lvl w:ilvl="0" w:tplc="8096A140">
      <w:start w:val="1"/>
      <w:numFmt w:val="decimal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756F0022"/>
    <w:multiLevelType w:val="hybridMultilevel"/>
    <w:tmpl w:val="2F680B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E64A56"/>
    <w:multiLevelType w:val="hybridMultilevel"/>
    <w:tmpl w:val="E4F2DD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276C61"/>
    <w:multiLevelType w:val="multilevel"/>
    <w:tmpl w:val="4C7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7A09E4"/>
    <w:multiLevelType w:val="hybridMultilevel"/>
    <w:tmpl w:val="2886F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70CAA"/>
    <w:multiLevelType w:val="multilevel"/>
    <w:tmpl w:val="F1C4A0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24322753">
    <w:abstractNumId w:val="33"/>
  </w:num>
  <w:num w:numId="2" w16cid:durableId="402332879">
    <w:abstractNumId w:val="34"/>
  </w:num>
  <w:num w:numId="3" w16cid:durableId="818422733">
    <w:abstractNumId w:val="24"/>
  </w:num>
  <w:num w:numId="4" w16cid:durableId="1827890216">
    <w:abstractNumId w:val="40"/>
  </w:num>
  <w:num w:numId="5" w16cid:durableId="93138410">
    <w:abstractNumId w:val="38"/>
  </w:num>
  <w:num w:numId="6" w16cid:durableId="1234200932">
    <w:abstractNumId w:val="17"/>
  </w:num>
  <w:num w:numId="7" w16cid:durableId="2002737310">
    <w:abstractNumId w:val="21"/>
  </w:num>
  <w:num w:numId="8" w16cid:durableId="199898443">
    <w:abstractNumId w:val="28"/>
  </w:num>
  <w:num w:numId="9" w16cid:durableId="1182090200">
    <w:abstractNumId w:val="26"/>
  </w:num>
  <w:num w:numId="10" w16cid:durableId="989407531">
    <w:abstractNumId w:val="15"/>
  </w:num>
  <w:num w:numId="11" w16cid:durableId="805440294">
    <w:abstractNumId w:val="25"/>
  </w:num>
  <w:num w:numId="12" w16cid:durableId="725760343">
    <w:abstractNumId w:val="12"/>
  </w:num>
  <w:num w:numId="13" w16cid:durableId="478612908">
    <w:abstractNumId w:val="11"/>
  </w:num>
  <w:num w:numId="14" w16cid:durableId="901209641">
    <w:abstractNumId w:val="36"/>
  </w:num>
  <w:num w:numId="15" w16cid:durableId="1025668471">
    <w:abstractNumId w:val="22"/>
  </w:num>
  <w:num w:numId="16" w16cid:durableId="916862141">
    <w:abstractNumId w:val="8"/>
  </w:num>
  <w:num w:numId="17" w16cid:durableId="1211111481">
    <w:abstractNumId w:val="7"/>
  </w:num>
  <w:num w:numId="18" w16cid:durableId="59793274">
    <w:abstractNumId w:val="0"/>
  </w:num>
  <w:num w:numId="19" w16cid:durableId="1080834706">
    <w:abstractNumId w:val="6"/>
  </w:num>
  <w:num w:numId="20" w16cid:durableId="300960333">
    <w:abstractNumId w:val="29"/>
  </w:num>
  <w:num w:numId="21" w16cid:durableId="1170171809">
    <w:abstractNumId w:val="16"/>
  </w:num>
  <w:num w:numId="22" w16cid:durableId="229968381">
    <w:abstractNumId w:val="23"/>
  </w:num>
  <w:num w:numId="23" w16cid:durableId="150292111">
    <w:abstractNumId w:val="14"/>
  </w:num>
  <w:num w:numId="24" w16cid:durableId="419911321">
    <w:abstractNumId w:val="35"/>
  </w:num>
  <w:num w:numId="25" w16cid:durableId="1054162649">
    <w:abstractNumId w:val="5"/>
  </w:num>
  <w:num w:numId="26" w16cid:durableId="310450439">
    <w:abstractNumId w:val="39"/>
  </w:num>
  <w:num w:numId="27" w16cid:durableId="1781147819">
    <w:abstractNumId w:val="30"/>
  </w:num>
  <w:num w:numId="28" w16cid:durableId="250507144">
    <w:abstractNumId w:val="4"/>
  </w:num>
  <w:num w:numId="29" w16cid:durableId="341930106">
    <w:abstractNumId w:val="32"/>
  </w:num>
  <w:num w:numId="30" w16cid:durableId="1963880719">
    <w:abstractNumId w:val="3"/>
  </w:num>
  <w:num w:numId="31" w16cid:durableId="1085154075">
    <w:abstractNumId w:val="9"/>
  </w:num>
  <w:num w:numId="32" w16cid:durableId="2083675009">
    <w:abstractNumId w:val="37"/>
  </w:num>
  <w:num w:numId="33" w16cid:durableId="1416390819">
    <w:abstractNumId w:val="18"/>
  </w:num>
  <w:num w:numId="34" w16cid:durableId="1739397806">
    <w:abstractNumId w:val="27"/>
  </w:num>
  <w:num w:numId="35" w16cid:durableId="459080637">
    <w:abstractNumId w:val="19"/>
  </w:num>
  <w:num w:numId="36" w16cid:durableId="542134967">
    <w:abstractNumId w:val="1"/>
  </w:num>
  <w:num w:numId="37" w16cid:durableId="604265111">
    <w:abstractNumId w:val="31"/>
  </w:num>
  <w:num w:numId="38" w16cid:durableId="605621767">
    <w:abstractNumId w:val="2"/>
  </w:num>
  <w:num w:numId="39" w16cid:durableId="2009476306">
    <w:abstractNumId w:val="20"/>
  </w:num>
  <w:num w:numId="40" w16cid:durableId="1206870382">
    <w:abstractNumId w:val="10"/>
  </w:num>
  <w:num w:numId="41" w16cid:durableId="15832908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9F"/>
    <w:rsid w:val="00004865"/>
    <w:rsid w:val="00006F3E"/>
    <w:rsid w:val="00007BA6"/>
    <w:rsid w:val="00012BDD"/>
    <w:rsid w:val="00034944"/>
    <w:rsid w:val="00052832"/>
    <w:rsid w:val="0006048E"/>
    <w:rsid w:val="00061502"/>
    <w:rsid w:val="00062187"/>
    <w:rsid w:val="00076BA3"/>
    <w:rsid w:val="00086762"/>
    <w:rsid w:val="00092216"/>
    <w:rsid w:val="000A454E"/>
    <w:rsid w:val="000A5146"/>
    <w:rsid w:val="000A5216"/>
    <w:rsid w:val="000B5863"/>
    <w:rsid w:val="000C086B"/>
    <w:rsid w:val="000D25D3"/>
    <w:rsid w:val="000E2183"/>
    <w:rsid w:val="000F3B6B"/>
    <w:rsid w:val="001025CC"/>
    <w:rsid w:val="0011611E"/>
    <w:rsid w:val="00121A30"/>
    <w:rsid w:val="00122285"/>
    <w:rsid w:val="001323BC"/>
    <w:rsid w:val="00137E60"/>
    <w:rsid w:val="00143501"/>
    <w:rsid w:val="00150316"/>
    <w:rsid w:val="00160085"/>
    <w:rsid w:val="00165C35"/>
    <w:rsid w:val="00167ADC"/>
    <w:rsid w:val="00173CA4"/>
    <w:rsid w:val="00176695"/>
    <w:rsid w:val="00177534"/>
    <w:rsid w:val="001825C6"/>
    <w:rsid w:val="00183BEC"/>
    <w:rsid w:val="00186741"/>
    <w:rsid w:val="0019214F"/>
    <w:rsid w:val="00194DB0"/>
    <w:rsid w:val="001A368C"/>
    <w:rsid w:val="001B268A"/>
    <w:rsid w:val="001B3295"/>
    <w:rsid w:val="001C420D"/>
    <w:rsid w:val="001D1CD8"/>
    <w:rsid w:val="001D34BA"/>
    <w:rsid w:val="001D3510"/>
    <w:rsid w:val="001D3CE2"/>
    <w:rsid w:val="001D6B2C"/>
    <w:rsid w:val="001E28E6"/>
    <w:rsid w:val="001E7EA9"/>
    <w:rsid w:val="001F6063"/>
    <w:rsid w:val="00200144"/>
    <w:rsid w:val="002122A6"/>
    <w:rsid w:val="00216BD1"/>
    <w:rsid w:val="00221EF6"/>
    <w:rsid w:val="00223449"/>
    <w:rsid w:val="00226277"/>
    <w:rsid w:val="00231290"/>
    <w:rsid w:val="00235371"/>
    <w:rsid w:val="00242059"/>
    <w:rsid w:val="00242D44"/>
    <w:rsid w:val="00242D61"/>
    <w:rsid w:val="002445E4"/>
    <w:rsid w:val="00250E74"/>
    <w:rsid w:val="002545AA"/>
    <w:rsid w:val="002567FB"/>
    <w:rsid w:val="00265E63"/>
    <w:rsid w:val="00272978"/>
    <w:rsid w:val="00276601"/>
    <w:rsid w:val="00282F5F"/>
    <w:rsid w:val="0029394C"/>
    <w:rsid w:val="002956A4"/>
    <w:rsid w:val="002A173C"/>
    <w:rsid w:val="002A2193"/>
    <w:rsid w:val="002B5936"/>
    <w:rsid w:val="002C7ECE"/>
    <w:rsid w:val="002D60FF"/>
    <w:rsid w:val="002D79DE"/>
    <w:rsid w:val="002D7D83"/>
    <w:rsid w:val="002E79F2"/>
    <w:rsid w:val="002F5BA2"/>
    <w:rsid w:val="003000A0"/>
    <w:rsid w:val="00301C19"/>
    <w:rsid w:val="00312CA9"/>
    <w:rsid w:val="00325863"/>
    <w:rsid w:val="003279B7"/>
    <w:rsid w:val="00331F6F"/>
    <w:rsid w:val="00343F99"/>
    <w:rsid w:val="00350C96"/>
    <w:rsid w:val="0035486F"/>
    <w:rsid w:val="00356468"/>
    <w:rsid w:val="00364F5E"/>
    <w:rsid w:val="0037594C"/>
    <w:rsid w:val="00375CF9"/>
    <w:rsid w:val="003A7F9D"/>
    <w:rsid w:val="003B1873"/>
    <w:rsid w:val="003B22F3"/>
    <w:rsid w:val="003B41BE"/>
    <w:rsid w:val="003C484F"/>
    <w:rsid w:val="003C55A7"/>
    <w:rsid w:val="003D0F7E"/>
    <w:rsid w:val="003E7511"/>
    <w:rsid w:val="00411206"/>
    <w:rsid w:val="00425E2E"/>
    <w:rsid w:val="00432554"/>
    <w:rsid w:val="00433F6B"/>
    <w:rsid w:val="00434EA9"/>
    <w:rsid w:val="004379CE"/>
    <w:rsid w:val="00444428"/>
    <w:rsid w:val="00445130"/>
    <w:rsid w:val="0044663F"/>
    <w:rsid w:val="00447920"/>
    <w:rsid w:val="004546A8"/>
    <w:rsid w:val="0046321B"/>
    <w:rsid w:val="00466781"/>
    <w:rsid w:val="00470B67"/>
    <w:rsid w:val="00470DD9"/>
    <w:rsid w:val="00471E85"/>
    <w:rsid w:val="004766ED"/>
    <w:rsid w:val="00477DC2"/>
    <w:rsid w:val="00495C80"/>
    <w:rsid w:val="00497B89"/>
    <w:rsid w:val="004A17C6"/>
    <w:rsid w:val="004A5A8A"/>
    <w:rsid w:val="004A778E"/>
    <w:rsid w:val="004B265F"/>
    <w:rsid w:val="004C125F"/>
    <w:rsid w:val="004C1B00"/>
    <w:rsid w:val="004C3E1F"/>
    <w:rsid w:val="004E4B7E"/>
    <w:rsid w:val="004F2474"/>
    <w:rsid w:val="004F2703"/>
    <w:rsid w:val="004F5B0A"/>
    <w:rsid w:val="005019C6"/>
    <w:rsid w:val="00503195"/>
    <w:rsid w:val="00512734"/>
    <w:rsid w:val="00514419"/>
    <w:rsid w:val="00522B04"/>
    <w:rsid w:val="00544D46"/>
    <w:rsid w:val="00550A03"/>
    <w:rsid w:val="005617BC"/>
    <w:rsid w:val="005660D7"/>
    <w:rsid w:val="0057060A"/>
    <w:rsid w:val="00574716"/>
    <w:rsid w:val="005822DE"/>
    <w:rsid w:val="00590907"/>
    <w:rsid w:val="00593311"/>
    <w:rsid w:val="00594A20"/>
    <w:rsid w:val="00595079"/>
    <w:rsid w:val="005A1266"/>
    <w:rsid w:val="005A4277"/>
    <w:rsid w:val="005B11EC"/>
    <w:rsid w:val="005B4E36"/>
    <w:rsid w:val="005B5CDB"/>
    <w:rsid w:val="005B5E04"/>
    <w:rsid w:val="005C7451"/>
    <w:rsid w:val="005D28B5"/>
    <w:rsid w:val="005D5799"/>
    <w:rsid w:val="005E4BFD"/>
    <w:rsid w:val="005E74DB"/>
    <w:rsid w:val="005F72CD"/>
    <w:rsid w:val="00601A4C"/>
    <w:rsid w:val="00604777"/>
    <w:rsid w:val="00604FD4"/>
    <w:rsid w:val="006116A9"/>
    <w:rsid w:val="00612030"/>
    <w:rsid w:val="006174A9"/>
    <w:rsid w:val="006205AC"/>
    <w:rsid w:val="00620B09"/>
    <w:rsid w:val="00623080"/>
    <w:rsid w:val="0063146F"/>
    <w:rsid w:val="00640836"/>
    <w:rsid w:val="0064513F"/>
    <w:rsid w:val="006500BF"/>
    <w:rsid w:val="006518AA"/>
    <w:rsid w:val="00652097"/>
    <w:rsid w:val="00652AE8"/>
    <w:rsid w:val="00655F67"/>
    <w:rsid w:val="006578A0"/>
    <w:rsid w:val="00662E93"/>
    <w:rsid w:val="006640ED"/>
    <w:rsid w:val="00670911"/>
    <w:rsid w:val="006715D5"/>
    <w:rsid w:val="0067278B"/>
    <w:rsid w:val="00676099"/>
    <w:rsid w:val="006766EF"/>
    <w:rsid w:val="00685598"/>
    <w:rsid w:val="006914F8"/>
    <w:rsid w:val="0069772E"/>
    <w:rsid w:val="006A3CA9"/>
    <w:rsid w:val="006A7834"/>
    <w:rsid w:val="006B74C2"/>
    <w:rsid w:val="006C574A"/>
    <w:rsid w:val="006C59C0"/>
    <w:rsid w:val="006C7BED"/>
    <w:rsid w:val="006D24B7"/>
    <w:rsid w:val="006D395E"/>
    <w:rsid w:val="006E3E34"/>
    <w:rsid w:val="006E74C5"/>
    <w:rsid w:val="006F1892"/>
    <w:rsid w:val="00701662"/>
    <w:rsid w:val="007039F0"/>
    <w:rsid w:val="007065B5"/>
    <w:rsid w:val="0072009A"/>
    <w:rsid w:val="00721E5A"/>
    <w:rsid w:val="00724DCA"/>
    <w:rsid w:val="007256AF"/>
    <w:rsid w:val="00744A51"/>
    <w:rsid w:val="00747C79"/>
    <w:rsid w:val="0075225C"/>
    <w:rsid w:val="0076091C"/>
    <w:rsid w:val="0076278E"/>
    <w:rsid w:val="007653CF"/>
    <w:rsid w:val="00771D15"/>
    <w:rsid w:val="007725DF"/>
    <w:rsid w:val="00774011"/>
    <w:rsid w:val="00774D92"/>
    <w:rsid w:val="00784F3C"/>
    <w:rsid w:val="00785ABD"/>
    <w:rsid w:val="007866DC"/>
    <w:rsid w:val="007A18CD"/>
    <w:rsid w:val="007A799B"/>
    <w:rsid w:val="007B2801"/>
    <w:rsid w:val="007D012E"/>
    <w:rsid w:val="007D2293"/>
    <w:rsid w:val="007D2CED"/>
    <w:rsid w:val="007E3FCF"/>
    <w:rsid w:val="007E570D"/>
    <w:rsid w:val="007F1513"/>
    <w:rsid w:val="007F3060"/>
    <w:rsid w:val="00800942"/>
    <w:rsid w:val="008017F0"/>
    <w:rsid w:val="008046CA"/>
    <w:rsid w:val="0081112C"/>
    <w:rsid w:val="00812DBA"/>
    <w:rsid w:val="008157DD"/>
    <w:rsid w:val="00824DED"/>
    <w:rsid w:val="0083480D"/>
    <w:rsid w:val="00840FF4"/>
    <w:rsid w:val="00844226"/>
    <w:rsid w:val="00845456"/>
    <w:rsid w:val="00861C87"/>
    <w:rsid w:val="008676CD"/>
    <w:rsid w:val="00875A7D"/>
    <w:rsid w:val="0087733E"/>
    <w:rsid w:val="008A4AFF"/>
    <w:rsid w:val="008A5967"/>
    <w:rsid w:val="008B39C8"/>
    <w:rsid w:val="008C16C1"/>
    <w:rsid w:val="008C5934"/>
    <w:rsid w:val="008E1600"/>
    <w:rsid w:val="008E1E1A"/>
    <w:rsid w:val="008E74C1"/>
    <w:rsid w:val="008F531E"/>
    <w:rsid w:val="0090248E"/>
    <w:rsid w:val="00910FF0"/>
    <w:rsid w:val="00912A9F"/>
    <w:rsid w:val="00916D85"/>
    <w:rsid w:val="0092097B"/>
    <w:rsid w:val="00924658"/>
    <w:rsid w:val="00925F12"/>
    <w:rsid w:val="00931329"/>
    <w:rsid w:val="00931E79"/>
    <w:rsid w:val="0093550F"/>
    <w:rsid w:val="009476F0"/>
    <w:rsid w:val="00955679"/>
    <w:rsid w:val="00956D51"/>
    <w:rsid w:val="00962849"/>
    <w:rsid w:val="00970A9C"/>
    <w:rsid w:val="00976270"/>
    <w:rsid w:val="0098309A"/>
    <w:rsid w:val="00992F4B"/>
    <w:rsid w:val="0099768F"/>
    <w:rsid w:val="009A37C4"/>
    <w:rsid w:val="009A4BB4"/>
    <w:rsid w:val="009B1B01"/>
    <w:rsid w:val="009B4C30"/>
    <w:rsid w:val="009B7733"/>
    <w:rsid w:val="009C03A0"/>
    <w:rsid w:val="009C360D"/>
    <w:rsid w:val="009D1672"/>
    <w:rsid w:val="009D2623"/>
    <w:rsid w:val="009D530D"/>
    <w:rsid w:val="009D6D6A"/>
    <w:rsid w:val="009E5A92"/>
    <w:rsid w:val="009F2918"/>
    <w:rsid w:val="009F5D02"/>
    <w:rsid w:val="00A253F9"/>
    <w:rsid w:val="00A31190"/>
    <w:rsid w:val="00A31330"/>
    <w:rsid w:val="00A35C59"/>
    <w:rsid w:val="00A37AC1"/>
    <w:rsid w:val="00A46130"/>
    <w:rsid w:val="00A47C9B"/>
    <w:rsid w:val="00A56071"/>
    <w:rsid w:val="00A5718A"/>
    <w:rsid w:val="00A5773D"/>
    <w:rsid w:val="00A744FD"/>
    <w:rsid w:val="00A829A8"/>
    <w:rsid w:val="00A8546E"/>
    <w:rsid w:val="00A93AC1"/>
    <w:rsid w:val="00AA7052"/>
    <w:rsid w:val="00AB17F4"/>
    <w:rsid w:val="00AC00D4"/>
    <w:rsid w:val="00AC1086"/>
    <w:rsid w:val="00AC4414"/>
    <w:rsid w:val="00AE7E85"/>
    <w:rsid w:val="00AF16F0"/>
    <w:rsid w:val="00AF218B"/>
    <w:rsid w:val="00AF4570"/>
    <w:rsid w:val="00AF4678"/>
    <w:rsid w:val="00B04738"/>
    <w:rsid w:val="00B10D5B"/>
    <w:rsid w:val="00B21EED"/>
    <w:rsid w:val="00B2476E"/>
    <w:rsid w:val="00B31113"/>
    <w:rsid w:val="00B31BC7"/>
    <w:rsid w:val="00B32231"/>
    <w:rsid w:val="00B355D7"/>
    <w:rsid w:val="00B36370"/>
    <w:rsid w:val="00B64139"/>
    <w:rsid w:val="00B658A1"/>
    <w:rsid w:val="00B65DD2"/>
    <w:rsid w:val="00B71763"/>
    <w:rsid w:val="00B84ADB"/>
    <w:rsid w:val="00B8524D"/>
    <w:rsid w:val="00B90304"/>
    <w:rsid w:val="00B92C27"/>
    <w:rsid w:val="00B95051"/>
    <w:rsid w:val="00B976FE"/>
    <w:rsid w:val="00BA261A"/>
    <w:rsid w:val="00BA3EAF"/>
    <w:rsid w:val="00BA6F2B"/>
    <w:rsid w:val="00BB34DF"/>
    <w:rsid w:val="00BB40AA"/>
    <w:rsid w:val="00BC2DA6"/>
    <w:rsid w:val="00BC70BE"/>
    <w:rsid w:val="00BD127D"/>
    <w:rsid w:val="00BD3724"/>
    <w:rsid w:val="00BD5009"/>
    <w:rsid w:val="00BD77C8"/>
    <w:rsid w:val="00BE1569"/>
    <w:rsid w:val="00BE1DB0"/>
    <w:rsid w:val="00BE4CD8"/>
    <w:rsid w:val="00BF1A04"/>
    <w:rsid w:val="00C06DA9"/>
    <w:rsid w:val="00C12CD6"/>
    <w:rsid w:val="00C20C3C"/>
    <w:rsid w:val="00C2249F"/>
    <w:rsid w:val="00C30974"/>
    <w:rsid w:val="00C31A17"/>
    <w:rsid w:val="00C3649A"/>
    <w:rsid w:val="00C3684D"/>
    <w:rsid w:val="00C42C7F"/>
    <w:rsid w:val="00C45DB0"/>
    <w:rsid w:val="00C51FB6"/>
    <w:rsid w:val="00C52214"/>
    <w:rsid w:val="00C539E4"/>
    <w:rsid w:val="00C555D9"/>
    <w:rsid w:val="00C57347"/>
    <w:rsid w:val="00C57405"/>
    <w:rsid w:val="00C6086E"/>
    <w:rsid w:val="00C70565"/>
    <w:rsid w:val="00C8727E"/>
    <w:rsid w:val="00C905A4"/>
    <w:rsid w:val="00CA1F06"/>
    <w:rsid w:val="00CB62A7"/>
    <w:rsid w:val="00CC103B"/>
    <w:rsid w:val="00CD422C"/>
    <w:rsid w:val="00CE2265"/>
    <w:rsid w:val="00CE32D5"/>
    <w:rsid w:val="00CF2970"/>
    <w:rsid w:val="00CF45F4"/>
    <w:rsid w:val="00CF73EA"/>
    <w:rsid w:val="00D003A3"/>
    <w:rsid w:val="00D028B5"/>
    <w:rsid w:val="00D1641B"/>
    <w:rsid w:val="00D17440"/>
    <w:rsid w:val="00D2537B"/>
    <w:rsid w:val="00D365C6"/>
    <w:rsid w:val="00D41C8B"/>
    <w:rsid w:val="00D42B6F"/>
    <w:rsid w:val="00D55F37"/>
    <w:rsid w:val="00D63C55"/>
    <w:rsid w:val="00D65782"/>
    <w:rsid w:val="00D67B16"/>
    <w:rsid w:val="00D73079"/>
    <w:rsid w:val="00D74B28"/>
    <w:rsid w:val="00D74D24"/>
    <w:rsid w:val="00D75689"/>
    <w:rsid w:val="00D76832"/>
    <w:rsid w:val="00D77FDB"/>
    <w:rsid w:val="00D823F5"/>
    <w:rsid w:val="00D90D2C"/>
    <w:rsid w:val="00DA2010"/>
    <w:rsid w:val="00DA292F"/>
    <w:rsid w:val="00DA4145"/>
    <w:rsid w:val="00DA7350"/>
    <w:rsid w:val="00DC4DC9"/>
    <w:rsid w:val="00DD1A09"/>
    <w:rsid w:val="00DD3818"/>
    <w:rsid w:val="00DD5EA1"/>
    <w:rsid w:val="00DF5251"/>
    <w:rsid w:val="00DF7E98"/>
    <w:rsid w:val="00E04494"/>
    <w:rsid w:val="00E11208"/>
    <w:rsid w:val="00E165B5"/>
    <w:rsid w:val="00E202BE"/>
    <w:rsid w:val="00E30CDE"/>
    <w:rsid w:val="00E444A4"/>
    <w:rsid w:val="00E518FA"/>
    <w:rsid w:val="00E52A76"/>
    <w:rsid w:val="00E54A26"/>
    <w:rsid w:val="00E54B82"/>
    <w:rsid w:val="00E616A7"/>
    <w:rsid w:val="00E6203A"/>
    <w:rsid w:val="00E64C1C"/>
    <w:rsid w:val="00E66556"/>
    <w:rsid w:val="00E81D12"/>
    <w:rsid w:val="00E85A33"/>
    <w:rsid w:val="00E9077D"/>
    <w:rsid w:val="00E96052"/>
    <w:rsid w:val="00E97E37"/>
    <w:rsid w:val="00EA34A8"/>
    <w:rsid w:val="00EA64B9"/>
    <w:rsid w:val="00EB5A95"/>
    <w:rsid w:val="00ED2C7F"/>
    <w:rsid w:val="00ED41C7"/>
    <w:rsid w:val="00ED53A7"/>
    <w:rsid w:val="00ED6258"/>
    <w:rsid w:val="00EE00D2"/>
    <w:rsid w:val="00EE0409"/>
    <w:rsid w:val="00EF7DEC"/>
    <w:rsid w:val="00F064C4"/>
    <w:rsid w:val="00F10A89"/>
    <w:rsid w:val="00F14961"/>
    <w:rsid w:val="00F156D4"/>
    <w:rsid w:val="00F20018"/>
    <w:rsid w:val="00F21A50"/>
    <w:rsid w:val="00F328ED"/>
    <w:rsid w:val="00F3416A"/>
    <w:rsid w:val="00F464C1"/>
    <w:rsid w:val="00F516C0"/>
    <w:rsid w:val="00F542F4"/>
    <w:rsid w:val="00F54D78"/>
    <w:rsid w:val="00F55728"/>
    <w:rsid w:val="00F55CAB"/>
    <w:rsid w:val="00F56E48"/>
    <w:rsid w:val="00F65FA2"/>
    <w:rsid w:val="00F67BE2"/>
    <w:rsid w:val="00F717C5"/>
    <w:rsid w:val="00F7420F"/>
    <w:rsid w:val="00F86398"/>
    <w:rsid w:val="00F9403F"/>
    <w:rsid w:val="00F94D2B"/>
    <w:rsid w:val="00F9787D"/>
    <w:rsid w:val="00FA1038"/>
    <w:rsid w:val="00FA3B14"/>
    <w:rsid w:val="00FA55DA"/>
    <w:rsid w:val="00FA75D2"/>
    <w:rsid w:val="00FB0D05"/>
    <w:rsid w:val="00FB3FDE"/>
    <w:rsid w:val="00FB4E7C"/>
    <w:rsid w:val="00FB7793"/>
    <w:rsid w:val="00FC1583"/>
    <w:rsid w:val="00FC15CD"/>
    <w:rsid w:val="00FC45AC"/>
    <w:rsid w:val="00FD080A"/>
    <w:rsid w:val="00FD5842"/>
    <w:rsid w:val="00FE157F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43925"/>
  <w15:docId w15:val="{7D69A4F3-5132-443A-96E7-3BAEA2C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268A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7733E"/>
    <w:pPr>
      <w:keepNext/>
      <w:pageBreakBefore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7733E"/>
    <w:pPr>
      <w:keepNext/>
      <w:tabs>
        <w:tab w:val="left" w:pos="72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87733E"/>
    <w:pPr>
      <w:keepNext/>
      <w:tabs>
        <w:tab w:val="left" w:pos="1440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87733E"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87733E"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87733E"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87733E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87733E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87733E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87733E"/>
    <w:pPr>
      <w:ind w:right="720"/>
    </w:pPr>
    <w:rPr>
      <w:i/>
    </w:rPr>
  </w:style>
  <w:style w:type="paragraph" w:customStyle="1" w:styleId="FigureHead">
    <w:name w:val="Figure Head"/>
    <w:basedOn w:val="Normal"/>
    <w:rsid w:val="0087733E"/>
    <w:rPr>
      <w:rFonts w:ascii="Arial Bold" w:hAnsi="Arial Bold"/>
      <w:b/>
      <w:bCs/>
      <w:sz w:val="16"/>
    </w:rPr>
  </w:style>
  <w:style w:type="paragraph" w:styleId="Footer">
    <w:name w:val="footer"/>
    <w:rsid w:val="0087733E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</w:rPr>
  </w:style>
  <w:style w:type="paragraph" w:styleId="Header">
    <w:name w:val="header"/>
    <w:basedOn w:val="Footer"/>
    <w:rsid w:val="0087733E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uiPriority w:val="99"/>
    <w:rsid w:val="0087733E"/>
    <w:rPr>
      <w:color w:val="B40000"/>
      <w:u w:val="none"/>
    </w:rPr>
  </w:style>
  <w:style w:type="paragraph" w:customStyle="1" w:styleId="List-bullet">
    <w:name w:val="List-bullet"/>
    <w:basedOn w:val="Normal"/>
    <w:rsid w:val="0087733E"/>
    <w:pPr>
      <w:numPr>
        <w:numId w:val="1"/>
      </w:numPr>
      <w:tabs>
        <w:tab w:val="left" w:pos="1080"/>
      </w:tabs>
    </w:pPr>
  </w:style>
  <w:style w:type="paragraph" w:customStyle="1" w:styleId="List-bullet00">
    <w:name w:val="List-bullet 0/0"/>
    <w:basedOn w:val="List-bullet"/>
    <w:rsid w:val="0087733E"/>
    <w:pPr>
      <w:numPr>
        <w:numId w:val="2"/>
      </w:numPr>
      <w:spacing w:after="0"/>
    </w:pPr>
  </w:style>
  <w:style w:type="paragraph" w:customStyle="1" w:styleId="Normal00">
    <w:name w:val="Normal 0/0"/>
    <w:basedOn w:val="Normal"/>
    <w:rsid w:val="0087733E"/>
    <w:pPr>
      <w:spacing w:after="0"/>
      <w:ind w:left="0"/>
    </w:pPr>
  </w:style>
  <w:style w:type="character" w:customStyle="1" w:styleId="Normal-IndentChar">
    <w:name w:val="Normal-Indent Char"/>
    <w:rsid w:val="0087733E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87733E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87733E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rsid w:val="0087733E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rsid w:val="0087733E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rsid w:val="0087733E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uiPriority w:val="39"/>
    <w:rsid w:val="0087733E"/>
    <w:pPr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uiPriority w:val="39"/>
    <w:rsid w:val="0087733E"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rsid w:val="0087733E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rsid w:val="0087733E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87733E"/>
    <w:pPr>
      <w:spacing w:line="400" w:lineRule="exact"/>
    </w:pPr>
  </w:style>
  <w:style w:type="paragraph" w:customStyle="1" w:styleId="Z-agcycvr-name">
    <w:name w:val="Z-agcycvr-name"/>
    <w:basedOn w:val="Normal"/>
    <w:rsid w:val="0087733E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rsid w:val="0087733E"/>
    <w:pPr>
      <w:tabs>
        <w:tab w:val="left" w:pos="7985"/>
      </w:tabs>
    </w:pPr>
    <w:rPr>
      <w:rFonts w:ascii="Arial Narrow" w:hAnsi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pdf">
    <w:name w:val="Z-agcycvr-tpdf"/>
    <w:basedOn w:val="Z-agcycvr-name"/>
    <w:rsid w:val="0087733E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rsid w:val="0087733E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rsid w:val="0087733E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rsid w:val="0087733E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rsid w:val="0087733E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rsid w:val="0087733E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rsid w:val="0087733E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87733E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rsid w:val="0087733E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rsid w:val="0087733E"/>
    <w:pPr>
      <w:pageBreakBefore w:val="0"/>
    </w:pPr>
    <w:rPr>
      <w:caps/>
    </w:rPr>
  </w:style>
  <w:style w:type="character" w:styleId="PageNumber">
    <w:name w:val="page number"/>
    <w:basedOn w:val="DefaultParagraphFont"/>
    <w:rsid w:val="0087733E"/>
  </w:style>
  <w:style w:type="paragraph" w:styleId="TOC4">
    <w:name w:val="toc 4"/>
    <w:basedOn w:val="Normal"/>
    <w:next w:val="Normal"/>
    <w:autoRedefine/>
    <w:semiHidden/>
    <w:rsid w:val="0087733E"/>
    <w:pPr>
      <w:ind w:left="600"/>
    </w:pPr>
  </w:style>
  <w:style w:type="paragraph" w:styleId="TOC5">
    <w:name w:val="toc 5"/>
    <w:basedOn w:val="Normal"/>
    <w:next w:val="Normal"/>
    <w:autoRedefine/>
    <w:semiHidden/>
    <w:rsid w:val="0087733E"/>
    <w:pPr>
      <w:ind w:left="800"/>
    </w:pPr>
  </w:style>
  <w:style w:type="paragraph" w:styleId="TOC6">
    <w:name w:val="toc 6"/>
    <w:basedOn w:val="Normal"/>
    <w:next w:val="Normal"/>
    <w:autoRedefine/>
    <w:semiHidden/>
    <w:rsid w:val="0087733E"/>
    <w:pPr>
      <w:ind w:left="1000"/>
    </w:pPr>
  </w:style>
  <w:style w:type="paragraph" w:styleId="TOC7">
    <w:name w:val="toc 7"/>
    <w:basedOn w:val="Normal"/>
    <w:next w:val="Normal"/>
    <w:autoRedefine/>
    <w:semiHidden/>
    <w:rsid w:val="0087733E"/>
    <w:pPr>
      <w:ind w:left="1200"/>
    </w:pPr>
  </w:style>
  <w:style w:type="paragraph" w:styleId="TOC8">
    <w:name w:val="toc 8"/>
    <w:basedOn w:val="Normal"/>
    <w:next w:val="Normal"/>
    <w:autoRedefine/>
    <w:semiHidden/>
    <w:rsid w:val="0087733E"/>
    <w:pPr>
      <w:ind w:left="1400"/>
    </w:pPr>
  </w:style>
  <w:style w:type="paragraph" w:styleId="TOC9">
    <w:name w:val="toc 9"/>
    <w:basedOn w:val="Normal"/>
    <w:next w:val="Normal"/>
    <w:autoRedefine/>
    <w:semiHidden/>
    <w:rsid w:val="0087733E"/>
    <w:pPr>
      <w:ind w:left="1600"/>
    </w:pPr>
  </w:style>
  <w:style w:type="paragraph" w:styleId="BodyTextIndent">
    <w:name w:val="Body Text Indent"/>
    <w:basedOn w:val="Normal"/>
    <w:rsid w:val="0087733E"/>
    <w:pPr>
      <w:keepNext/>
    </w:pPr>
  </w:style>
  <w:style w:type="paragraph" w:styleId="BodyTextIndent2">
    <w:name w:val="Body Text Indent 2"/>
    <w:basedOn w:val="Normal"/>
    <w:rsid w:val="00356468"/>
    <w:pPr>
      <w:keepNext/>
    </w:pPr>
  </w:style>
  <w:style w:type="paragraph" w:styleId="BalloonText">
    <w:name w:val="Balloon Text"/>
    <w:basedOn w:val="Normal"/>
    <w:semiHidden/>
    <w:rsid w:val="00F55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B16"/>
    <w:pPr>
      <w:contextualSpacing/>
    </w:pPr>
  </w:style>
  <w:style w:type="paragraph" w:customStyle="1" w:styleId="messagelistitem-zz7v6g">
    <w:name w:val="messagelistitem-zz7v6g"/>
    <w:basedOn w:val="Normal"/>
    <w:rsid w:val="00A47C9B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8F531E"/>
    <w:rPr>
      <w:rFonts w:ascii="Arial Bold" w:hAnsi="Arial Bold"/>
      <w:b/>
      <w:sz w:val="22"/>
      <w:szCs w:val="22"/>
    </w:rPr>
  </w:style>
  <w:style w:type="table" w:styleId="TableGrid">
    <w:name w:val="Table Grid"/>
    <w:basedOn w:val="TableNormal"/>
    <w:rsid w:val="003B1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B18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2122A6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</w:rPr>
  </w:style>
  <w:style w:type="character" w:customStyle="1" w:styleId="rynqvb">
    <w:name w:val="rynqvb"/>
    <w:basedOn w:val="DefaultParagraphFont"/>
    <w:rsid w:val="0029394C"/>
  </w:style>
  <w:style w:type="character" w:customStyle="1" w:styleId="azoifb">
    <w:name w:val="azoifb"/>
    <w:basedOn w:val="DefaultParagraphFont"/>
    <w:rsid w:val="0029394C"/>
  </w:style>
  <w:style w:type="paragraph" w:styleId="NoSpacing">
    <w:name w:val="No Spacing"/>
    <w:link w:val="NoSpacingChar"/>
    <w:uiPriority w:val="1"/>
    <w:qFormat/>
    <w:rsid w:val="002567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67F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444A4"/>
    <w:pPr>
      <w:keepLines/>
      <w:pageBreakBefore w:val="0"/>
      <w:tabs>
        <w:tab w:val="clear" w:pos="0"/>
        <w:tab w:val="clear" w:pos="198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9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xas DIR Document" ma:contentTypeID="0x0101000BAB836F5FA1384AA72C2AD6D4AC9E6D0039E29B41C585AB4098897B3294D45860" ma:contentTypeVersion="19" ma:contentTypeDescription="" ma:contentTypeScope="" ma:versionID="4dabe91c721f9325d4ca30490b778f3d">
  <xsd:schema xmlns:xsd="http://www.w3.org/2001/XMLSchema" xmlns:p="http://schemas.microsoft.com/office/2006/metadata/properties" xmlns:ns2="d222814d-fbd4-4986-9c48-5890cfaa490d" targetNamespace="http://schemas.microsoft.com/office/2006/metadata/properties" ma:root="true" ma:fieldsID="54841256f59ef08bdea063d2b0cee516" ns2:_="">
    <xsd:import namespace="d222814d-fbd4-4986-9c48-5890cfaa490d"/>
    <xsd:element name="properties">
      <xsd:complexType>
        <xsd:sequence>
          <xsd:element name="documentManagement">
            <xsd:complexType>
              <xsd:all>
                <xsd:element ref="ns2:DIRDepartment"/>
                <xsd:element ref="ns2:DocumentKeywords"/>
                <xsd:element ref="ns2:DocumentType"/>
                <xsd:element ref="ns2:DocumentStatus"/>
                <xsd:element ref="ns2:DocumentAuthor"/>
                <xsd:element ref="ns2:DocumentPublicationDate"/>
                <xsd:element ref="ns2:TSLACSubject"/>
                <xsd:element ref="ns2:TSLAC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222814d-fbd4-4986-9c48-5890cfaa490d" elementFormDefault="qualified">
    <xsd:import namespace="http://schemas.microsoft.com/office/2006/documentManagement/types"/>
    <xsd:element name="DIRDepartment" ma:index="9" ma:displayName="DIRDepartment" ma:list="aa98f347-5986-4586-9c0c-8ccb31f279a5" ma:internalName="DIRDepartment" ma:readOnly="false" ma:showField="Title" ma:web="bce4811b-77c0-4d59-94c4-23b0864f8b14">
      <xsd:simpleType>
        <xsd:restriction base="dms:Lookup"/>
      </xsd:simpleType>
    </xsd:element>
    <xsd:element name="DocumentKeywords" ma:index="10" ma:displayName="DocumentKeywords" ma:internalName="DocumentKeywords" ma:readOnly="false">
      <xsd:simpleType>
        <xsd:restriction base="dms:Note"/>
      </xsd:simpleType>
    </xsd:element>
    <xsd:element name="DocumentType" ma:index="11" ma:displayName="DocumentType" ma:format="Dropdown" ma:internalName="DocumentType" ma:readOnly="false">
      <xsd:simpleType>
        <xsd:restriction base="dms:Choice">
          <xsd:enumeration value="Report"/>
          <xsd:enumeration value="Plan"/>
          <xsd:enumeration value="Standard"/>
          <xsd:enumeration value="Guideline"/>
          <xsd:enumeration value="Template"/>
          <xsd:enumeration value="Paper"/>
          <xsd:enumeration value="Form"/>
          <xsd:enumeration value="Press Release"/>
          <xsd:enumeration value="Agreement"/>
        </xsd:restriction>
      </xsd:simpleType>
    </xsd:element>
    <xsd:element name="DocumentStatus" ma:index="12" ma:displayName="DocumentStatus" ma:format="Dropdown" ma:internalName="DocumentStatus" ma:readOnly="false">
      <xsd:simpleType>
        <xsd:restriction base="dms:Choice">
          <xsd:enumeration value="Active"/>
          <xsd:enumeration value="Historical"/>
          <xsd:enumeration value="Posted for Review"/>
          <xsd:enumeration value="Under DIR Review"/>
          <xsd:enumeration value="Retired"/>
        </xsd:restriction>
      </xsd:simpleType>
    </xsd:element>
    <xsd:element name="DocumentAuthor" ma:index="13" ma:displayName="DocumentAuthor" ma:internalName="DocumentAuthor" ma:readOnly="false">
      <xsd:simpleType>
        <xsd:restriction base="dms:Text">
          <xsd:maxLength value="255"/>
        </xsd:restriction>
      </xsd:simpleType>
    </xsd:element>
    <xsd:element name="DocumentPublicationDate" ma:index="14" ma:displayName="DocumentPublicationDate" ma:format="DateOnly" ma:internalName="DocumentPublicationDate" ma:readOnly="false">
      <xsd:simpleType>
        <xsd:restriction base="dms:DateTime"/>
      </xsd:simpleType>
    </xsd:element>
    <xsd:element name="TSLACSubject" ma:index="15" ma:displayName="TSLACSubject" ma:description="List of publication subjects provided by the Texas State Library for use in page harvesting by the TRAILS system." ma:internalName="TSLACSubject" ma:readOnly="false">
      <xsd:simpleType>
        <xsd:restriction base="dms:Unknown"/>
      </xsd:simpleType>
    </xsd:element>
    <xsd:element name="TSLACType" ma:index="16" ma:displayName="TSLACType" ma:description="List of publication types provided by the Texas State Library for use in page harvesting by the TRAILS system." ma:list="15c6cb2c-a6d1-4f5e-8940-c832575dc104" ma:internalName="TSLACType" ma:readOnly="false" ma:showField="Title" ma:web="bce4811b-77c0-4d59-94c4-23b0864f8b1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axOccurs="1" ma:index="8" ma:displayName="_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>
  <documentManagement>
    <DIRDepartment xmlns="d222814d-fbd4-4986-9c48-5890cfaa490d">3</DIRDepartment>
    <DocumentAuthor xmlns="d222814d-fbd4-4986-9c48-5890cfaa490d">Mary Ann Ellerman</DocumentAuthor>
    <DocumentStatus xmlns="d222814d-fbd4-4986-9c48-5890cfaa490d">Active</DocumentStatus>
    <DocumentKeywords xmlns="d222814d-fbd4-4986-9c48-5890cfaa490d">framework project plan template</DocumentKeywords>
    <DocumentPublicationDate xmlns="d222814d-fbd4-4986-9c48-5890cfaa490d">2010-06-29T22:00:00+00:00</DocumentPublicationDate>
    <DocumentType xmlns="d222814d-fbd4-4986-9c48-5890cfaa490d">Template</DocumentType>
    <TSLACType xmlns="d222814d-fbd4-4986-9c48-5890cfaa490d">16</TSLACType>
    <TSLACSubject xmlns="d222814d-fbd4-4986-9c48-5890cfaa490d">;#Government&gt;Government information;#Government&gt;State governments;#</TSLACSubject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D305D-925F-460A-90F2-B8F72D6B8A0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C35B088-E436-4E58-B191-CCC74FEC5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E743F8-08EF-4079-9AB6-A0E09658D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2814d-fbd4-4986-9c48-5890cfaa49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886F512-4EAD-40C1-AAE0-0E31F428268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7FCF24F-BE6B-47BD-9E4F-C00BF5243E2D}">
  <ds:schemaRefs>
    <ds:schemaRef ds:uri="http://schemas.microsoft.com/office/2006/metadata/properties"/>
    <ds:schemaRef ds:uri="d222814d-fbd4-4986-9c48-5890cfaa49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</Template>
  <TotalTime>3</TotalTime>
  <Pages>10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[Laptop Shop System]</vt:lpstr>
    </vt:vector>
  </TitlesOfParts>
  <Company/>
  <LinksUpToDate>false</LinksUpToDate>
  <CharactersWithSpaces>899</CharactersWithSpaces>
  <SharedDoc>false</SharedDoc>
  <HLinks>
    <vt:vector size="324" baseType="variant">
      <vt:variant>
        <vt:i4>1507388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_Toc249246308</vt:lpwstr>
      </vt:variant>
      <vt:variant>
        <vt:i4>1507388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_Toc249246307</vt:lpwstr>
      </vt:variant>
      <vt:variant>
        <vt:i4>1507388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_Toc249246306</vt:lpwstr>
      </vt:variant>
      <vt:variant>
        <vt:i4>1507388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_Toc249246305</vt:lpwstr>
      </vt:variant>
      <vt:variant>
        <vt:i4>1507388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_Toc249246304</vt:lpwstr>
      </vt:variant>
      <vt:variant>
        <vt:i4>1507388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_Toc249246303</vt:lpwstr>
      </vt:variant>
      <vt:variant>
        <vt:i4>1507388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_Toc249246302</vt:lpwstr>
      </vt:variant>
      <vt:variant>
        <vt:i4>1507388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_Toc249246301</vt:lpwstr>
      </vt:variant>
      <vt:variant>
        <vt:i4>1507388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_Toc249246300</vt:lpwstr>
      </vt:variant>
      <vt:variant>
        <vt:i4>1966141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_Toc249246299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_Toc249246298</vt:lpwstr>
      </vt:variant>
      <vt:variant>
        <vt:i4>1966141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_Toc249246297</vt:lpwstr>
      </vt:variant>
      <vt:variant>
        <vt:i4>1966141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_Toc249246296</vt:lpwstr>
      </vt:variant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_Toc249246295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_Toc249246294</vt:lpwstr>
      </vt:variant>
      <vt:variant>
        <vt:i4>1966141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_Toc249246293</vt:lpwstr>
      </vt:variant>
      <vt:variant>
        <vt:i4>1966141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_Toc249246292</vt:lpwstr>
      </vt:variant>
      <vt:variant>
        <vt:i4>1966141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_Toc249246291</vt:lpwstr>
      </vt:variant>
      <vt:variant>
        <vt:i4>1966141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_Toc249246290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_Toc249246289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_Toc249246288</vt:lpwstr>
      </vt:variant>
      <vt:variant>
        <vt:i4>2031677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_Toc249246287</vt:lpwstr>
      </vt:variant>
      <vt:variant>
        <vt:i4>2031677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_Toc249246286</vt:lpwstr>
      </vt:variant>
      <vt:variant>
        <vt:i4>2031677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_Toc249246285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_Toc249246284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_Toc249246283</vt:lpwstr>
      </vt:variant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_Toc249246282</vt:lpwstr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_Toc249246281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_Toc249246280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_Toc249246279</vt:lpwstr>
      </vt:variant>
      <vt:variant>
        <vt:i4>1048637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_Toc249246278</vt:lpwstr>
      </vt:variant>
      <vt:variant>
        <vt:i4>1048637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_Toc249246277</vt:lpwstr>
      </vt:variant>
      <vt:variant>
        <vt:i4>1048637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_Toc249246276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_Toc249246275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_Toc249246274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_Toc249246273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_Toc249246272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_Toc249246271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_Toc249246270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_Toc249246269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_Toc249246268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_Toc249246267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_Toc249246266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_Toc249246265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_Toc249246264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_Toc249246263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_Toc249246262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_Toc249246261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_Toc249246260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_Toc249246259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_Toc249246258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_Toc249246257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_Toc249246256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_Toc249246255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[Laptop Shop System]</dc:title>
  <dc:subject>Texas Project Delivery Framework: Project Planning Review Gate</dc:subject>
  <dc:creator>Texas Department of Information Resources</dc:creator>
  <dc:description>Framework tool for creating a Project Plan</dc:description>
  <cp:lastModifiedBy>sara Ahmed omar</cp:lastModifiedBy>
  <cp:revision>2</cp:revision>
  <cp:lastPrinted>2023-05-10T12:16:00Z</cp:lastPrinted>
  <dcterms:created xsi:type="dcterms:W3CDTF">2025-04-11T15:48:00Z</dcterms:created>
  <dcterms:modified xsi:type="dcterms:W3CDTF">2025-04-11T15:48:00Z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  <property fmtid="{D5CDD505-2E9C-101B-9397-08002B2CF9AE}" pid="3" name="GrammarlyDocumentId">
    <vt:lpwstr>8fb45ac27826b621626bea92733344062d3d42731c70308434d2a5d4d2d9273d</vt:lpwstr>
  </property>
</Properties>
</file>